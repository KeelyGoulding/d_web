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2530" w:rsidRDefault="00B7253E">
      <w:r>
        <w:t>Amur Leopard</w:t>
      </w:r>
    </w:p>
    <w:p w:rsidR="00B7253E" w:rsidRDefault="00B7253E" w:rsidP="00B7253E">
      <w:pPr>
        <w:pStyle w:val="ListParagraph"/>
        <w:numPr>
          <w:ilvl w:val="0"/>
          <w:numId w:val="1"/>
        </w:numPr>
      </w:pPr>
      <w:r>
        <w:t>~60</w:t>
      </w:r>
    </w:p>
    <w:p w:rsidR="00B7253E" w:rsidRDefault="00B7253E" w:rsidP="00B7253E">
      <w:pPr>
        <w:pStyle w:val="ListParagraph"/>
        <w:numPr>
          <w:ilvl w:val="0"/>
          <w:numId w:val="1"/>
        </w:numPr>
      </w:pPr>
      <w:r>
        <w:t>Russia and China</w:t>
      </w:r>
    </w:p>
    <w:p w:rsidR="00B7253E" w:rsidRDefault="00B7253E" w:rsidP="00B7253E">
      <w:pPr>
        <w:pStyle w:val="ListParagraph"/>
        <w:numPr>
          <w:ilvl w:val="0"/>
          <w:numId w:val="1"/>
        </w:numPr>
      </w:pPr>
      <w:r>
        <w:t>Poaching</w:t>
      </w:r>
    </w:p>
    <w:p w:rsidR="00B7253E" w:rsidRDefault="00B7253E" w:rsidP="00B7253E">
      <w:pPr>
        <w:pStyle w:val="ListParagraph"/>
        <w:numPr>
          <w:ilvl w:val="0"/>
          <w:numId w:val="1"/>
        </w:numPr>
      </w:pPr>
      <w:r>
        <w:t>Small population (inbreeding or lack of breeding)</w:t>
      </w:r>
    </w:p>
    <w:p w:rsidR="00B7253E" w:rsidRDefault="00B7253E" w:rsidP="00B7253E">
      <w:pPr>
        <w:pStyle w:val="ListParagraph"/>
        <w:numPr>
          <w:ilvl w:val="0"/>
          <w:numId w:val="1"/>
        </w:numPr>
      </w:pPr>
      <w:r>
        <w:t>Habitat loss, deforestation</w:t>
      </w:r>
    </w:p>
    <w:p w:rsidR="00B7253E" w:rsidRDefault="00B7253E" w:rsidP="00B7253E">
      <w:r>
        <w:t>South China Tiger</w:t>
      </w:r>
    </w:p>
    <w:p w:rsidR="00B7253E" w:rsidRDefault="00B7253E" w:rsidP="00B7253E">
      <w:pPr>
        <w:pStyle w:val="ListParagraph"/>
        <w:numPr>
          <w:ilvl w:val="0"/>
          <w:numId w:val="2"/>
        </w:numPr>
      </w:pPr>
      <w:r>
        <w:t>Believed to be extinct in the wild (not seen in wild for over 25 years)</w:t>
      </w:r>
    </w:p>
    <w:p w:rsidR="00B7253E" w:rsidRDefault="00B7253E" w:rsidP="00B7253E">
      <w:pPr>
        <w:pStyle w:val="ListParagraph"/>
        <w:numPr>
          <w:ilvl w:val="0"/>
          <w:numId w:val="2"/>
        </w:numPr>
      </w:pPr>
      <w:r>
        <w:t>Possibly ~50 in captivity?</w:t>
      </w:r>
    </w:p>
    <w:p w:rsidR="00B7253E" w:rsidRDefault="00B7253E" w:rsidP="00B7253E">
      <w:pPr>
        <w:pStyle w:val="ListParagraph"/>
        <w:numPr>
          <w:ilvl w:val="0"/>
          <w:numId w:val="2"/>
        </w:numPr>
      </w:pPr>
      <w:r>
        <w:t>Southeast China</w:t>
      </w:r>
    </w:p>
    <w:p w:rsidR="00B7253E" w:rsidRDefault="00B7253E" w:rsidP="00B7253E">
      <w:pPr>
        <w:pStyle w:val="ListParagraph"/>
        <w:numPr>
          <w:ilvl w:val="0"/>
          <w:numId w:val="2"/>
        </w:numPr>
      </w:pPr>
      <w:r>
        <w:t>Hunting</w:t>
      </w:r>
    </w:p>
    <w:p w:rsidR="00B7253E" w:rsidRDefault="00B7253E" w:rsidP="00B7253E">
      <w:pPr>
        <w:pStyle w:val="ListParagraph"/>
        <w:numPr>
          <w:ilvl w:val="0"/>
          <w:numId w:val="2"/>
        </w:numPr>
      </w:pPr>
      <w:r>
        <w:t>No natural habitat large enough for population, fragmented</w:t>
      </w:r>
    </w:p>
    <w:p w:rsidR="00066D82" w:rsidRDefault="00066D82" w:rsidP="00066D82">
      <w:r>
        <w:t>Asiatic Cheetah</w:t>
      </w:r>
    </w:p>
    <w:p w:rsidR="00066D82" w:rsidRDefault="00066D82" w:rsidP="00066D82">
      <w:pPr>
        <w:pStyle w:val="ListParagraph"/>
        <w:numPr>
          <w:ilvl w:val="0"/>
          <w:numId w:val="7"/>
        </w:numPr>
      </w:pPr>
      <w:r>
        <w:t xml:space="preserve"> 70-110</w:t>
      </w:r>
    </w:p>
    <w:p w:rsidR="00066D82" w:rsidRDefault="00066D82" w:rsidP="00066D82">
      <w:pPr>
        <w:pStyle w:val="ListParagraph"/>
        <w:numPr>
          <w:ilvl w:val="0"/>
          <w:numId w:val="7"/>
        </w:numPr>
      </w:pPr>
      <w:r w:rsidRPr="00066D82">
        <w:t>India, Pakistan, Russia, Iran and the Middle East</w:t>
      </w:r>
    </w:p>
    <w:p w:rsidR="00066D82" w:rsidRDefault="00066D82" w:rsidP="00066D82">
      <w:pPr>
        <w:pStyle w:val="ListParagraph"/>
        <w:numPr>
          <w:ilvl w:val="0"/>
          <w:numId w:val="7"/>
        </w:numPr>
      </w:pPr>
      <w:r>
        <w:t>Hunting</w:t>
      </w:r>
    </w:p>
    <w:p w:rsidR="00066D82" w:rsidRDefault="00066D82" w:rsidP="00066D82">
      <w:pPr>
        <w:pStyle w:val="ListParagraph"/>
        <w:numPr>
          <w:ilvl w:val="0"/>
          <w:numId w:val="7"/>
        </w:numPr>
      </w:pPr>
      <w:r>
        <w:t>Habitat degradation</w:t>
      </w:r>
    </w:p>
    <w:p w:rsidR="00066D82" w:rsidRDefault="00066D82" w:rsidP="00066D82">
      <w:pPr>
        <w:pStyle w:val="ListParagraph"/>
        <w:numPr>
          <w:ilvl w:val="0"/>
          <w:numId w:val="7"/>
        </w:numPr>
      </w:pPr>
      <w:r>
        <w:t>Scarcity of prey (over hunted)</w:t>
      </w:r>
    </w:p>
    <w:p w:rsidR="00066D82" w:rsidRDefault="00066D82" w:rsidP="00066D82">
      <w:proofErr w:type="spellStart"/>
      <w:r>
        <w:t>Iriomote</w:t>
      </w:r>
      <w:proofErr w:type="spellEnd"/>
      <w:r>
        <w:t xml:space="preserve"> Cat</w:t>
      </w:r>
    </w:p>
    <w:p w:rsidR="00066D82" w:rsidRDefault="00066D82" w:rsidP="00066D82">
      <w:pPr>
        <w:pStyle w:val="ListParagraph"/>
        <w:numPr>
          <w:ilvl w:val="0"/>
          <w:numId w:val="8"/>
        </w:numPr>
      </w:pPr>
      <w:r>
        <w:t>100?</w:t>
      </w:r>
    </w:p>
    <w:p w:rsidR="00066D82" w:rsidRDefault="00066D82" w:rsidP="00066D82">
      <w:pPr>
        <w:pStyle w:val="ListParagraph"/>
        <w:numPr>
          <w:ilvl w:val="0"/>
          <w:numId w:val="8"/>
        </w:numPr>
      </w:pPr>
      <w:proofErr w:type="spellStart"/>
      <w:r>
        <w:t>Iriomote</w:t>
      </w:r>
      <w:proofErr w:type="spellEnd"/>
      <w:r>
        <w:t xml:space="preserve"> Island, Japan (182 </w:t>
      </w:r>
      <w:proofErr w:type="spellStart"/>
      <w:r>
        <w:t>sq</w:t>
      </w:r>
      <w:proofErr w:type="spellEnd"/>
      <w:r>
        <w:t xml:space="preserve"> miles)</w:t>
      </w:r>
    </w:p>
    <w:p w:rsidR="00066D82" w:rsidRDefault="00066D82" w:rsidP="00066D82">
      <w:pPr>
        <w:pStyle w:val="ListParagraph"/>
        <w:numPr>
          <w:ilvl w:val="0"/>
          <w:numId w:val="8"/>
        </w:numPr>
      </w:pPr>
      <w:r>
        <w:t>Habitat loss (human settlements, infrastructure)</w:t>
      </w:r>
    </w:p>
    <w:p w:rsidR="00066D82" w:rsidRDefault="00066D82" w:rsidP="00066D82">
      <w:pPr>
        <w:pStyle w:val="ListParagraph"/>
        <w:numPr>
          <w:ilvl w:val="0"/>
          <w:numId w:val="8"/>
        </w:numPr>
      </w:pPr>
      <w:r>
        <w:t>Breeding with feral domestic cats, disease</w:t>
      </w:r>
    </w:p>
    <w:p w:rsidR="00066D82" w:rsidRDefault="00066D82" w:rsidP="00066D82">
      <w:r>
        <w:t>Scottish Wildcat</w:t>
      </w:r>
    </w:p>
    <w:p w:rsidR="00066D82" w:rsidRDefault="00066D82" w:rsidP="00066D82">
      <w:pPr>
        <w:pStyle w:val="ListParagraph"/>
        <w:numPr>
          <w:ilvl w:val="0"/>
          <w:numId w:val="9"/>
        </w:numPr>
      </w:pPr>
      <w:r>
        <w:t>100</w:t>
      </w:r>
    </w:p>
    <w:p w:rsidR="00066D82" w:rsidRDefault="00077D25" w:rsidP="00066D82">
      <w:pPr>
        <w:pStyle w:val="ListParagraph"/>
        <w:numPr>
          <w:ilvl w:val="0"/>
          <w:numId w:val="9"/>
        </w:numPr>
      </w:pPr>
      <w:r>
        <w:t>Scottish highlands</w:t>
      </w:r>
    </w:p>
    <w:p w:rsidR="00066D82" w:rsidRDefault="00077D25" w:rsidP="00066D82">
      <w:pPr>
        <w:pStyle w:val="ListParagraph"/>
        <w:numPr>
          <w:ilvl w:val="0"/>
          <w:numId w:val="9"/>
        </w:numPr>
      </w:pPr>
      <w:r>
        <w:t>Deforestation</w:t>
      </w:r>
    </w:p>
    <w:p w:rsidR="00077D25" w:rsidRDefault="00077D25" w:rsidP="00066D82">
      <w:pPr>
        <w:pStyle w:val="ListParagraph"/>
        <w:numPr>
          <w:ilvl w:val="0"/>
          <w:numId w:val="9"/>
        </w:numPr>
      </w:pPr>
      <w:r>
        <w:t>Hunting</w:t>
      </w:r>
    </w:p>
    <w:p w:rsidR="00077D25" w:rsidRDefault="00077D25" w:rsidP="00066D82">
      <w:pPr>
        <w:pStyle w:val="ListParagraph"/>
        <w:numPr>
          <w:ilvl w:val="0"/>
          <w:numId w:val="9"/>
        </w:numPr>
      </w:pPr>
      <w:r>
        <w:t>Cross-breeding with domestic cats (hybridization)</w:t>
      </w:r>
    </w:p>
    <w:p w:rsidR="00077D25" w:rsidRDefault="00077D25" w:rsidP="00077D25">
      <w:r>
        <w:t>~Sumatran Tiger</w:t>
      </w:r>
    </w:p>
    <w:p w:rsidR="00077D25" w:rsidRDefault="00077D25" w:rsidP="00077D25">
      <w:pPr>
        <w:pStyle w:val="ListParagraph"/>
        <w:numPr>
          <w:ilvl w:val="0"/>
          <w:numId w:val="3"/>
        </w:numPr>
      </w:pPr>
      <w:r>
        <w:t>&lt;400</w:t>
      </w:r>
    </w:p>
    <w:p w:rsidR="00077D25" w:rsidRDefault="00077D25" w:rsidP="00077D25">
      <w:pPr>
        <w:pStyle w:val="ListParagraph"/>
        <w:numPr>
          <w:ilvl w:val="0"/>
          <w:numId w:val="3"/>
        </w:numPr>
      </w:pPr>
      <w:r>
        <w:t>Borneo and Sumatra</w:t>
      </w:r>
    </w:p>
    <w:p w:rsidR="00077D25" w:rsidRDefault="00077D25" w:rsidP="00077D25">
      <w:pPr>
        <w:pStyle w:val="ListParagraph"/>
        <w:numPr>
          <w:ilvl w:val="0"/>
          <w:numId w:val="3"/>
        </w:numPr>
      </w:pPr>
      <w:r>
        <w:t>Poaching and trade</w:t>
      </w:r>
    </w:p>
    <w:p w:rsidR="00077D25" w:rsidRDefault="00077D25" w:rsidP="00077D25">
      <w:pPr>
        <w:pStyle w:val="ListParagraph"/>
        <w:numPr>
          <w:ilvl w:val="0"/>
          <w:numId w:val="3"/>
        </w:numPr>
      </w:pPr>
      <w:r>
        <w:t>Deforestation</w:t>
      </w:r>
    </w:p>
    <w:p w:rsidR="00077D25" w:rsidRDefault="00077D25" w:rsidP="00077D25">
      <w:pPr>
        <w:pStyle w:val="ListParagraph"/>
        <w:numPr>
          <w:ilvl w:val="0"/>
          <w:numId w:val="3"/>
        </w:numPr>
      </w:pPr>
      <w:r>
        <w:t>Human contact</w:t>
      </w:r>
    </w:p>
    <w:p w:rsidR="00077D25" w:rsidRDefault="00077D25" w:rsidP="00077D25">
      <w:r>
        <w:t>~Iberian Lynx</w:t>
      </w:r>
    </w:p>
    <w:p w:rsidR="00077D25" w:rsidRDefault="00077D25" w:rsidP="00077D25">
      <w:pPr>
        <w:pStyle w:val="ListParagraph"/>
        <w:numPr>
          <w:ilvl w:val="0"/>
          <w:numId w:val="4"/>
        </w:numPr>
      </w:pPr>
      <w:r>
        <w:lastRenderedPageBreak/>
        <w:t>300 (and increasing)</w:t>
      </w:r>
    </w:p>
    <w:p w:rsidR="00077D25" w:rsidRDefault="00077D25" w:rsidP="00077D25">
      <w:pPr>
        <w:pStyle w:val="ListParagraph"/>
        <w:numPr>
          <w:ilvl w:val="0"/>
          <w:numId w:val="4"/>
        </w:numPr>
      </w:pPr>
      <w:r>
        <w:t>Spain and Portugal</w:t>
      </w:r>
    </w:p>
    <w:p w:rsidR="00077D25" w:rsidRDefault="00077D25" w:rsidP="00077D25">
      <w:pPr>
        <w:pStyle w:val="ListParagraph"/>
        <w:numPr>
          <w:ilvl w:val="0"/>
          <w:numId w:val="4"/>
        </w:numPr>
      </w:pPr>
      <w:r>
        <w:t>Habitat loss and fragmentation (roads and infrastructure), car hits</w:t>
      </w:r>
    </w:p>
    <w:p w:rsidR="00077D25" w:rsidRDefault="00077D25" w:rsidP="00077D25">
      <w:pPr>
        <w:pStyle w:val="ListParagraph"/>
        <w:numPr>
          <w:ilvl w:val="0"/>
          <w:numId w:val="4"/>
        </w:numPr>
      </w:pPr>
      <w:r>
        <w:t>Illegal hunting and traps</w:t>
      </w:r>
    </w:p>
    <w:p w:rsidR="00077D25" w:rsidRDefault="00077D25" w:rsidP="00077D25">
      <w:pPr>
        <w:pStyle w:val="ListParagraph"/>
        <w:numPr>
          <w:ilvl w:val="0"/>
          <w:numId w:val="4"/>
        </w:numPr>
      </w:pPr>
      <w:r>
        <w:t>Decreasing food base</w:t>
      </w:r>
    </w:p>
    <w:p w:rsidR="00077D25" w:rsidRDefault="00077D25" w:rsidP="00077D25">
      <w:bookmarkStart w:id="0" w:name="_GoBack"/>
      <w:bookmarkEnd w:id="0"/>
    </w:p>
    <w:sectPr w:rsidR="00077D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7B259A"/>
    <w:multiLevelType w:val="hybridMultilevel"/>
    <w:tmpl w:val="7C7E7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3F25D7"/>
    <w:multiLevelType w:val="hybridMultilevel"/>
    <w:tmpl w:val="E738F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EF74C5"/>
    <w:multiLevelType w:val="hybridMultilevel"/>
    <w:tmpl w:val="FEC09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8F417D"/>
    <w:multiLevelType w:val="hybridMultilevel"/>
    <w:tmpl w:val="3850C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C9574A"/>
    <w:multiLevelType w:val="hybridMultilevel"/>
    <w:tmpl w:val="E5129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334E48"/>
    <w:multiLevelType w:val="hybridMultilevel"/>
    <w:tmpl w:val="B406F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D650A2"/>
    <w:multiLevelType w:val="hybridMultilevel"/>
    <w:tmpl w:val="5A887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371D2A"/>
    <w:multiLevelType w:val="hybridMultilevel"/>
    <w:tmpl w:val="30662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F061D2"/>
    <w:multiLevelType w:val="hybridMultilevel"/>
    <w:tmpl w:val="E2E27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3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53E"/>
    <w:rsid w:val="00066D82"/>
    <w:rsid w:val="00077D25"/>
    <w:rsid w:val="00261885"/>
    <w:rsid w:val="00795AED"/>
    <w:rsid w:val="009857FE"/>
    <w:rsid w:val="00B72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A6FB6B-0A42-421A-990F-DB3FA6FAD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25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8F3DE621.dotm</Template>
  <TotalTime>58</TotalTime>
  <Pages>2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Lethbridge</Company>
  <LinksUpToDate>false</LinksUpToDate>
  <CharactersWithSpaces>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Goulding, Keely</dc:creator>
  <cp:keywords/>
  <dc:description/>
  <cp:lastModifiedBy>Goulding, Keely</cp:lastModifiedBy>
  <cp:revision>1</cp:revision>
  <dcterms:created xsi:type="dcterms:W3CDTF">2016-02-01T19:22:00Z</dcterms:created>
  <dcterms:modified xsi:type="dcterms:W3CDTF">2016-02-01T20:20:00Z</dcterms:modified>
</cp:coreProperties>
</file>